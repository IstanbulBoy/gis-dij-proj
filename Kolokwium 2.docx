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0C" w:rsidRPr="000F374B" w:rsidRDefault="00114B0C">
      <w:pPr>
        <w:rPr>
          <w:b/>
          <w:bCs/>
          <w:sz w:val="28"/>
          <w:szCs w:val="28"/>
        </w:rPr>
      </w:pPr>
      <w:r w:rsidRPr="000F374B">
        <w:rPr>
          <w:b/>
          <w:bCs/>
          <w:sz w:val="28"/>
          <w:szCs w:val="28"/>
        </w:rPr>
        <w:t>Kolokwium 2, 12.06.2010</w:t>
      </w:r>
    </w:p>
    <w:p w:rsidR="00114B0C" w:rsidRDefault="00114B0C">
      <w:r w:rsidRPr="002D3A0F">
        <w:rPr>
          <w:b/>
          <w:bCs/>
        </w:rPr>
        <w:t>Zad.1 (</w:t>
      </w:r>
      <w:r>
        <w:rPr>
          <w:b/>
          <w:bCs/>
        </w:rPr>
        <w:t>5</w:t>
      </w:r>
      <w:r w:rsidRPr="002D3A0F">
        <w:rPr>
          <w:b/>
          <w:bCs/>
        </w:rPr>
        <w:t xml:space="preserve"> pkt)</w:t>
      </w:r>
      <w:r>
        <w:t xml:space="preserve"> Rozpatrzmy klasę grafów regularnych stopnia </w:t>
      </w:r>
      <w:r w:rsidRPr="00BB4758">
        <w:rPr>
          <w:i/>
          <w:iCs/>
        </w:rPr>
        <w:t>d</w:t>
      </w:r>
      <w:r>
        <w:t xml:space="preserve">=3 o </w:t>
      </w:r>
      <w:r w:rsidRPr="00BB4758">
        <w:rPr>
          <w:i/>
          <w:iCs/>
        </w:rPr>
        <w:t>n</w:t>
      </w:r>
      <w:r>
        <w:t xml:space="preserve">=8 wierzchołkach. </w:t>
      </w:r>
    </w:p>
    <w:p w:rsidR="00114B0C" w:rsidRDefault="00114B0C" w:rsidP="002D3A0F">
      <w:pPr>
        <w:pStyle w:val="ListParagraph"/>
        <w:numPr>
          <w:ilvl w:val="0"/>
          <w:numId w:val="4"/>
        </w:numPr>
        <w:spacing w:line="240" w:lineRule="auto"/>
      </w:pPr>
      <w:r>
        <w:t>Jaka jest największa osiągana wartość spójności krawędziowej λ i spójności wierzchołkowej κ?</w:t>
      </w:r>
    </w:p>
    <w:p w:rsidR="00114B0C" w:rsidRDefault="00114B0C" w:rsidP="002D3A0F">
      <w:pPr>
        <w:pStyle w:val="ListParagraph"/>
        <w:numPr>
          <w:ilvl w:val="0"/>
          <w:numId w:val="4"/>
        </w:numPr>
        <w:spacing w:line="240" w:lineRule="auto"/>
      </w:pPr>
      <w:r>
        <w:t xml:space="preserve"> Podać przykład grafu w którym λ i κ osiągają wartości maksymalne oraz grafu takiego, w którym nie jest osiągana żadna z tych wartości.</w:t>
      </w:r>
    </w:p>
    <w:p w:rsidR="00114B0C" w:rsidRPr="00AB6C49" w:rsidRDefault="00114B0C" w:rsidP="008A6DA1">
      <w:pPr>
        <w:rPr>
          <w:sz w:val="24"/>
          <w:szCs w:val="24"/>
          <w:u w:val="single"/>
        </w:rPr>
      </w:pPr>
      <w:r w:rsidRPr="00AB6C49">
        <w:rPr>
          <w:sz w:val="24"/>
          <w:szCs w:val="24"/>
          <w:u w:val="single"/>
        </w:rPr>
        <w:t>Rozwiązanie</w:t>
      </w:r>
    </w:p>
    <w:p w:rsidR="00114B0C" w:rsidRPr="001A7D40" w:rsidRDefault="00114B0C" w:rsidP="008A6DA1">
      <w:pPr>
        <w:spacing w:line="240" w:lineRule="auto"/>
        <w:rPr>
          <w:position w:val="-10"/>
        </w:rPr>
      </w:pPr>
      <w:r>
        <w:t xml:space="preserve">Graf o parametrach </w:t>
      </w:r>
      <w:r w:rsidRPr="00AB6C49">
        <w:rPr>
          <w:i/>
          <w:iCs/>
        </w:rPr>
        <w:t>d</w:t>
      </w:r>
      <w:r>
        <w:t xml:space="preserve">=3 i </w:t>
      </w:r>
      <w:r w:rsidRPr="00AB6C49">
        <w:rPr>
          <w:i/>
          <w:iCs/>
        </w:rPr>
        <w:t>n</w:t>
      </w:r>
      <w:r>
        <w:t xml:space="preserve">=8 ma </w:t>
      </w:r>
      <w:r w:rsidRPr="00AB6C49">
        <w:rPr>
          <w:i/>
          <w:iCs/>
        </w:rPr>
        <w:t>q=</w:t>
      </w:r>
      <w:r>
        <w:rPr>
          <w:i/>
          <w:iCs/>
        </w:rPr>
        <w:t>nd/2</w:t>
      </w:r>
      <w:r w:rsidRPr="00AB6C49">
        <w:t xml:space="preserve"> krawędzi. </w:t>
      </w:r>
      <w:r>
        <w:t xml:space="preserve"> Zgodnie z tw. Mengera maksymalna spójność krawędziowa/wierzchołkowa jaką można osiągnąć, to </w:t>
      </w:r>
      <w:r w:rsidRPr="00AB6C49">
        <w:rPr>
          <w:position w:val="-28"/>
        </w:rPr>
        <w:object w:dxaOrig="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4.5pt" o:ole="">
            <v:imagedata r:id="rId5" o:title=""/>
          </v:shape>
          <o:OLEObject Type="Embed" ProgID="Equation.3" ShapeID="_x0000_i1025" DrawAspect="Content" ObjectID="_1337775024" r:id="rId6"/>
        </w:object>
      </w:r>
    </w:p>
    <w:p w:rsidR="00114B0C" w:rsidRDefault="00114B0C" w:rsidP="00A81AAA">
      <w:pPr>
        <w:jc w:val="both"/>
      </w:pPr>
      <w:r w:rsidRPr="002D3A0F">
        <w:rPr>
          <w:b/>
          <w:bCs/>
        </w:rPr>
        <w:t>Zad.2 (</w:t>
      </w:r>
      <w:r>
        <w:rPr>
          <w:b/>
          <w:bCs/>
        </w:rPr>
        <w:t>5</w:t>
      </w:r>
      <w:r w:rsidRPr="002D3A0F">
        <w:rPr>
          <w:b/>
          <w:bCs/>
        </w:rPr>
        <w:t xml:space="preserve"> pkt)</w:t>
      </w:r>
      <w:r>
        <w:t xml:space="preserve"> Na rysunku pokazana jest sieć przepływowa  o zadanych przepływach krawędziowych. </w:t>
      </w:r>
    </w:p>
    <w:p w:rsidR="00114B0C" w:rsidRDefault="00114B0C" w:rsidP="00A81AAA">
      <w:pPr>
        <w:pStyle w:val="ListParagraph"/>
        <w:numPr>
          <w:ilvl w:val="0"/>
          <w:numId w:val="1"/>
        </w:numPr>
        <w:jc w:val="both"/>
      </w:pPr>
      <w:r>
        <w:t xml:space="preserve">Obliczyć pojemności wszystkich przekrojów (wyniki umieścić w tabeli wg podanego wzoru). </w:t>
      </w:r>
    </w:p>
    <w:p w:rsidR="00114B0C" w:rsidRDefault="00114B0C" w:rsidP="00A81AAA">
      <w:pPr>
        <w:pStyle w:val="ListParagraph"/>
        <w:numPr>
          <w:ilvl w:val="0"/>
          <w:numId w:val="1"/>
        </w:numPr>
        <w:jc w:val="both"/>
      </w:pPr>
      <w:r>
        <w:t>Jaki przepływ maksymalny można zrealizować w tej sieci?</w:t>
      </w:r>
    </w:p>
    <w:p w:rsidR="00114B0C" w:rsidRDefault="00114B0C" w:rsidP="00363AEF">
      <w:pPr>
        <w:pStyle w:val="ListParagraph"/>
        <w:numPr>
          <w:ilvl w:val="0"/>
          <w:numId w:val="1"/>
        </w:numPr>
        <w:jc w:val="both"/>
      </w:pPr>
      <w:r>
        <w:t>O ile należałoby zwiększyć pojemność krawędzi o minimalnym przepływie należącej do minimalnego przekroju, aby przepływ w sieci wzrósł o 10%.</w:t>
      </w:r>
    </w:p>
    <w:p w:rsidR="00114B0C" w:rsidRDefault="00114B0C" w:rsidP="00154E2A">
      <w:pPr>
        <w:jc w:val="both"/>
      </w:pPr>
      <w:r w:rsidRPr="00E92A23">
        <w:rPr>
          <w:noProof/>
          <w:lang w:eastAsia="pl-PL"/>
        </w:rPr>
        <w:pict>
          <v:shape id="Obiekt 1" o:spid="_x0000_i1026" type="#_x0000_t75" style="width:262.5pt;height:169.5pt;visibility:visible">
            <v:imagedata r:id="rId7" o:title="" cropbottom="-194f" cropright="-822f"/>
            <o:lock v:ext="edit" aspectratio="f"/>
          </v:shape>
        </w:pict>
      </w:r>
    </w:p>
    <w:tbl>
      <w:tblPr>
        <w:tblW w:w="0" w:type="auto"/>
        <w:tblInd w:w="-106" w:type="dxa"/>
        <w:tblLook w:val="00A0"/>
      </w:tblPr>
      <w:tblGrid>
        <w:gridCol w:w="9212"/>
      </w:tblGrid>
      <w:tr w:rsidR="00114B0C" w:rsidRPr="00362E59">
        <w:tc>
          <w:tcPr>
            <w:tcW w:w="9212" w:type="dxa"/>
          </w:tcPr>
          <w:p w:rsidR="00114B0C" w:rsidRPr="00362E59" w:rsidRDefault="00114B0C" w:rsidP="00362E59">
            <w:pPr>
              <w:spacing w:after="0" w:line="240" w:lineRule="auto"/>
            </w:pPr>
          </w:p>
        </w:tc>
      </w:tr>
    </w:tbl>
    <w:p w:rsidR="00114B0C" w:rsidRPr="000F374B" w:rsidRDefault="00114B0C">
      <w:pPr>
        <w:rPr>
          <w:sz w:val="24"/>
          <w:szCs w:val="24"/>
          <w:u w:val="single"/>
        </w:rPr>
      </w:pPr>
      <w:r w:rsidRPr="000F374B">
        <w:rPr>
          <w:sz w:val="24"/>
          <w:szCs w:val="24"/>
          <w:u w:val="single"/>
        </w:rPr>
        <w:t>Rozwiązanie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84"/>
        <w:gridCol w:w="667"/>
        <w:gridCol w:w="851"/>
        <w:gridCol w:w="708"/>
        <w:gridCol w:w="851"/>
        <w:gridCol w:w="850"/>
        <w:gridCol w:w="851"/>
        <w:gridCol w:w="850"/>
        <w:gridCol w:w="851"/>
      </w:tblGrid>
      <w:tr w:rsidR="00114B0C" w:rsidRPr="00362E59">
        <w:tc>
          <w:tcPr>
            <w:tcW w:w="1284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Przekrój</w:t>
            </w:r>
          </w:p>
        </w:tc>
        <w:tc>
          <w:tcPr>
            <w:tcW w:w="667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s,a</w:t>
            </w:r>
          </w:p>
        </w:tc>
        <w:tc>
          <w:tcPr>
            <w:tcW w:w="708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s,b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s,c</w:t>
            </w:r>
          </w:p>
        </w:tc>
        <w:tc>
          <w:tcPr>
            <w:tcW w:w="850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s,a,b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s,a,c</w:t>
            </w:r>
          </w:p>
        </w:tc>
        <w:tc>
          <w:tcPr>
            <w:tcW w:w="850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s,b,c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s,a,b,c</w:t>
            </w:r>
          </w:p>
        </w:tc>
      </w:tr>
      <w:tr w:rsidR="00114B0C" w:rsidRPr="00362E59">
        <w:tc>
          <w:tcPr>
            <w:tcW w:w="1284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Pojemność</w:t>
            </w:r>
          </w:p>
        </w:tc>
        <w:tc>
          <w:tcPr>
            <w:tcW w:w="667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14</w:t>
            </w:r>
          </w:p>
        </w:tc>
        <w:tc>
          <w:tcPr>
            <w:tcW w:w="708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19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114B0C" w:rsidRPr="00362E59" w:rsidRDefault="00114B0C" w:rsidP="00362E59">
            <w:pPr>
              <w:spacing w:after="0" w:line="240" w:lineRule="auto"/>
              <w:rPr>
                <w:sz w:val="24"/>
                <w:szCs w:val="24"/>
              </w:rPr>
            </w:pPr>
            <w:r w:rsidRPr="00362E59">
              <w:rPr>
                <w:sz w:val="24"/>
                <w:szCs w:val="24"/>
              </w:rPr>
              <w:t>11</w:t>
            </w:r>
          </w:p>
        </w:tc>
      </w:tr>
    </w:tbl>
    <w:p w:rsidR="00114B0C" w:rsidRDefault="00114B0C"/>
    <w:p w:rsidR="00114B0C" w:rsidRDefault="00114B0C">
      <w:pPr>
        <w:rPr>
          <w:position w:val="-14"/>
        </w:rPr>
      </w:pPr>
      <w:r>
        <w:t>Minimalnym przekrojem jest :</w:t>
      </w:r>
      <w:r w:rsidRPr="00766E70">
        <w:rPr>
          <w:position w:val="-14"/>
        </w:rPr>
        <w:t xml:space="preserve"> </w:t>
      </w:r>
      <w:r w:rsidRPr="00766E70">
        <w:rPr>
          <w:position w:val="-10"/>
        </w:rPr>
        <w:object w:dxaOrig="2600" w:dyaOrig="340">
          <v:shape id="_x0000_i1027" type="#_x0000_t75" style="width:131.25pt;height:17.25pt" o:ole="">
            <v:imagedata r:id="rId8" o:title=""/>
          </v:shape>
          <o:OLEObject Type="Embed" ProgID="Equation.3" ShapeID="_x0000_i1027" DrawAspect="Content" ObjectID="_1337775025" r:id="rId9"/>
        </w:object>
      </w:r>
    </w:p>
    <w:p w:rsidR="00114B0C" w:rsidRDefault="00114B0C">
      <w:pPr>
        <w:rPr>
          <w:position w:val="-14"/>
        </w:rPr>
      </w:pPr>
      <w:r>
        <w:rPr>
          <w:position w:val="-14"/>
        </w:rPr>
        <w:t>Wartość przepływu w tym przekroju: 10. Krawędzią tego przekroju o minimalnym przepływie jest (s,t). Pojemność tej krawędzi należy zwiększyć do wartości 2.</w:t>
      </w:r>
    </w:p>
    <w:p w:rsidR="00114B0C" w:rsidRDefault="00114B0C" w:rsidP="000507C0">
      <w:pPr>
        <w:ind w:right="-288"/>
        <w:jc w:val="both"/>
        <w:rPr>
          <w:sz w:val="24"/>
          <w:szCs w:val="24"/>
        </w:rPr>
      </w:pPr>
      <w:r>
        <w:rPr>
          <w:b/>
          <w:bCs/>
        </w:rPr>
        <w:t>Zad.3</w:t>
      </w:r>
      <w:r w:rsidRPr="002D3A0F">
        <w:rPr>
          <w:b/>
          <w:bCs/>
        </w:rPr>
        <w:t xml:space="preserve"> (</w:t>
      </w:r>
      <w:r>
        <w:rPr>
          <w:b/>
          <w:bCs/>
        </w:rPr>
        <w:t>5</w:t>
      </w:r>
      <w:r w:rsidRPr="002D3A0F">
        <w:rPr>
          <w:b/>
          <w:bCs/>
        </w:rPr>
        <w:t xml:space="preserve"> pkt)</w:t>
      </w:r>
      <w:r>
        <w:rPr>
          <w:b/>
          <w:bCs/>
        </w:rPr>
        <w:t xml:space="preserve"> </w:t>
      </w:r>
      <w:r>
        <w:rPr>
          <w:sz w:val="24"/>
          <w:szCs w:val="24"/>
        </w:rPr>
        <w:t>Dany jest graf zupełny o 99 w</w:t>
      </w:r>
      <w:r w:rsidRPr="00BD17FC">
        <w:rPr>
          <w:sz w:val="24"/>
          <w:szCs w:val="24"/>
        </w:rPr>
        <w:t>ierzchołkach</w:t>
      </w:r>
      <w:r>
        <w:rPr>
          <w:sz w:val="24"/>
          <w:szCs w:val="24"/>
        </w:rPr>
        <w:t>. Jaka jest liczność minimalnego pokrycia krawędziowego oraz wierzchołkowego w tym grafie ?  Odpowiedź uzasadnić.</w:t>
      </w:r>
    </w:p>
    <w:p w:rsidR="00114B0C" w:rsidRPr="00AB6C49" w:rsidRDefault="00114B0C" w:rsidP="000507C0">
      <w:pPr>
        <w:rPr>
          <w:sz w:val="24"/>
          <w:szCs w:val="24"/>
          <w:u w:val="single"/>
        </w:rPr>
      </w:pPr>
      <w:r w:rsidRPr="00AB6C49">
        <w:rPr>
          <w:sz w:val="24"/>
          <w:szCs w:val="24"/>
          <w:u w:val="single"/>
        </w:rPr>
        <w:t>Rozwiązanie</w:t>
      </w:r>
    </w:p>
    <w:p w:rsidR="00114B0C" w:rsidRPr="000507C0" w:rsidRDefault="00114B0C" w:rsidP="000507C0">
      <w:pPr>
        <w:ind w:right="-28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Rozmiar minimalnego </w:t>
      </w:r>
      <w:r w:rsidRPr="004F5A46">
        <w:rPr>
          <w:b/>
          <w:bCs/>
          <w:sz w:val="24"/>
          <w:szCs w:val="24"/>
        </w:rPr>
        <w:t>pokrycia krawędziowego</w:t>
      </w:r>
      <w:r>
        <w:rPr>
          <w:sz w:val="24"/>
          <w:szCs w:val="24"/>
        </w:rPr>
        <w:t xml:space="preserve"> w tym grafie wynosi </w:t>
      </w:r>
      <w:r>
        <w:rPr>
          <w:b/>
          <w:bCs/>
          <w:sz w:val="24"/>
          <w:szCs w:val="24"/>
        </w:rPr>
        <w:t>50</w:t>
      </w:r>
      <w:r>
        <w:rPr>
          <w:sz w:val="24"/>
          <w:szCs w:val="24"/>
        </w:rPr>
        <w:t>.</w:t>
      </w:r>
    </w:p>
    <w:p w:rsidR="00114B0C" w:rsidRDefault="00114B0C" w:rsidP="000507C0">
      <w:pPr>
        <w:ind w:right="-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Rozmiar minimalnego </w:t>
      </w:r>
      <w:r w:rsidRPr="004F5A46">
        <w:rPr>
          <w:b/>
          <w:bCs/>
          <w:sz w:val="24"/>
          <w:szCs w:val="24"/>
        </w:rPr>
        <w:t>pokrycia wierzchołkowego</w:t>
      </w:r>
      <w:r>
        <w:rPr>
          <w:sz w:val="24"/>
          <w:szCs w:val="24"/>
        </w:rPr>
        <w:t xml:space="preserve"> w tym grafie wynosi </w:t>
      </w:r>
      <w:r>
        <w:rPr>
          <w:b/>
          <w:bCs/>
          <w:sz w:val="24"/>
          <w:szCs w:val="24"/>
        </w:rPr>
        <w:t>98</w:t>
      </w:r>
      <w:r>
        <w:rPr>
          <w:sz w:val="24"/>
          <w:szCs w:val="24"/>
        </w:rPr>
        <w:t>.</w:t>
      </w:r>
    </w:p>
    <w:p w:rsidR="00114B0C" w:rsidRDefault="00114B0C" w:rsidP="000507C0">
      <w:pPr>
        <w:ind w:right="-288"/>
        <w:jc w:val="both"/>
        <w:rPr>
          <w:sz w:val="24"/>
          <w:szCs w:val="24"/>
        </w:rPr>
      </w:pPr>
      <w:r>
        <w:rPr>
          <w:sz w:val="24"/>
          <w:szCs w:val="24"/>
        </w:rPr>
        <w:t>Uzasadnienie:</w:t>
      </w:r>
    </w:p>
    <w:p w:rsidR="00114B0C" w:rsidRPr="004F5A46" w:rsidRDefault="00114B0C" w:rsidP="000507C0">
      <w:pPr>
        <w:ind w:right="-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Liczność minimalnego pokrycia krawędziowego (najmniejszej liczby krawędzi „pokrywających” wszystkie wierzchołki) jest równa: </w:t>
      </w:r>
      <w:r w:rsidRPr="00BD17FC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-</w:t>
      </w:r>
      <w:r w:rsidRPr="00BD17FC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, gdzie </w:t>
      </w:r>
      <w:r>
        <w:rPr>
          <w:i/>
          <w:iCs/>
          <w:sz w:val="24"/>
          <w:szCs w:val="24"/>
        </w:rPr>
        <w:t xml:space="preserve">n – </w:t>
      </w:r>
      <w:r w:rsidRPr="00E11D4D">
        <w:rPr>
          <w:sz w:val="24"/>
          <w:szCs w:val="24"/>
        </w:rPr>
        <w:t xml:space="preserve">liczba </w:t>
      </w:r>
      <w:r>
        <w:rPr>
          <w:sz w:val="24"/>
          <w:szCs w:val="24"/>
        </w:rPr>
        <w:t xml:space="preserve">wierzchołków, a 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– wielkość maksymalnego skojarzenia w grafie (podzbioru krawędzi bez wspólnych wierzchołków). Liczność maksymalnego skojarzenia </w:t>
      </w:r>
      <w:r w:rsidRPr="004F5A46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w grafie zupełnym o </w:t>
      </w:r>
      <w:r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 xml:space="preserve">wierzchołkach wynosi  </w:t>
      </w:r>
      <w:r>
        <w:rPr>
          <w:i/>
          <w:iCs/>
          <w:sz w:val="24"/>
          <w:szCs w:val="24"/>
        </w:rPr>
        <w:t>n</w:t>
      </w:r>
      <w:r w:rsidRPr="00201AA1">
        <w:rPr>
          <w:sz w:val="24"/>
          <w:szCs w:val="24"/>
        </w:rPr>
        <w:t>/2</w:t>
      </w:r>
      <w:r>
        <w:rPr>
          <w:sz w:val="24"/>
          <w:szCs w:val="24"/>
        </w:rPr>
        <w:t xml:space="preserve"> gdy </w:t>
      </w:r>
      <w:r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>parzyste oraz  (</w:t>
      </w:r>
      <w:r>
        <w:rPr>
          <w:i/>
          <w:iCs/>
          <w:sz w:val="24"/>
          <w:szCs w:val="24"/>
        </w:rPr>
        <w:t>n-</w:t>
      </w:r>
      <w:r>
        <w:rPr>
          <w:sz w:val="24"/>
          <w:szCs w:val="24"/>
        </w:rPr>
        <w:t xml:space="preserve">1)/2, gdy </w:t>
      </w:r>
      <w:r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 xml:space="preserve">nieparzyste. W naszym przypadku 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= 98/2 = 49. Zatem rozmiar minimalnego pokrycia krawędziowego wynosi 99-49=50.</w:t>
      </w:r>
    </w:p>
    <w:p w:rsidR="00114B0C" w:rsidRDefault="00114B0C" w:rsidP="000507C0">
      <w:pPr>
        <w:ind w:right="-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Liczność minimalnego pokrycia wierzchołkowego (najmniejszej liczby wierzchołków „pokrywających” wszystkie krawędzie) w dowolnym grafie jest równa </w:t>
      </w:r>
      <w:r w:rsidRPr="00BD17FC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-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gdzie </w:t>
      </w:r>
      <w:r>
        <w:rPr>
          <w:i/>
          <w:iCs/>
          <w:sz w:val="24"/>
          <w:szCs w:val="24"/>
        </w:rPr>
        <w:t xml:space="preserve">n – </w:t>
      </w:r>
      <w:r w:rsidRPr="00E11D4D">
        <w:rPr>
          <w:sz w:val="24"/>
          <w:szCs w:val="24"/>
        </w:rPr>
        <w:t xml:space="preserve">liczba </w:t>
      </w:r>
      <w:r>
        <w:rPr>
          <w:sz w:val="24"/>
          <w:szCs w:val="24"/>
        </w:rPr>
        <w:t xml:space="preserve">wierzchołków, a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– </w:t>
      </w:r>
      <w:r w:rsidRPr="00E11D4D">
        <w:rPr>
          <w:sz w:val="24"/>
          <w:szCs w:val="24"/>
        </w:rPr>
        <w:t>rozmiar</w:t>
      </w:r>
      <w:r>
        <w:rPr>
          <w:sz w:val="24"/>
          <w:szCs w:val="24"/>
        </w:rPr>
        <w:t xml:space="preserve"> największego zbioru niezależnego w tym grafie (podzbioru wierzchołków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bez wspólnych krawędzi). </w:t>
      </w:r>
    </w:p>
    <w:p w:rsidR="00114B0C" w:rsidRDefault="00114B0C" w:rsidP="000507C0">
      <w:pPr>
        <w:ind w:right="-288"/>
        <w:jc w:val="both"/>
        <w:rPr>
          <w:sz w:val="24"/>
          <w:szCs w:val="24"/>
        </w:rPr>
      </w:pPr>
      <w:r>
        <w:rPr>
          <w:sz w:val="24"/>
          <w:szCs w:val="24"/>
        </w:rPr>
        <w:t>W grafie pełnym największy zbiór niezależny ma liczność 1, bo każde dwa wierzchołki są ze sobą połączone krawędzią. Zatem w tym zadaniu liczność minimalnego pokrycia wierzchołkowego wynosi 99-1=98.</w:t>
      </w:r>
    </w:p>
    <w:p w:rsidR="00114B0C" w:rsidRDefault="00114B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4B0C" w:rsidRPr="00107078" w:rsidRDefault="00114B0C" w:rsidP="00EF6579">
      <w:pPr>
        <w:spacing w:after="120"/>
        <w:rPr>
          <w:b/>
          <w:bCs/>
          <w:sz w:val="24"/>
          <w:szCs w:val="24"/>
        </w:rPr>
      </w:pPr>
      <w:r w:rsidRPr="00107078">
        <w:rPr>
          <w:b/>
          <w:bCs/>
          <w:sz w:val="24"/>
          <w:szCs w:val="24"/>
        </w:rPr>
        <w:t>Kolokwium 2, 12.06.2010</w:t>
      </w:r>
    </w:p>
    <w:p w:rsidR="00114B0C" w:rsidRPr="00BF6BB6" w:rsidRDefault="00114B0C" w:rsidP="00BF6BB6">
      <w:pPr>
        <w:spacing w:after="0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>Zad.1 (5 pkt)</w:t>
      </w:r>
      <w:r w:rsidRPr="00BF6BB6">
        <w:rPr>
          <w:sz w:val="20"/>
          <w:szCs w:val="20"/>
        </w:rPr>
        <w:t xml:space="preserve"> Rozpatrzmy klasę grafów regularnych stopnia </w:t>
      </w:r>
      <w:r w:rsidRPr="00BF6BB6">
        <w:rPr>
          <w:i/>
          <w:iCs/>
          <w:sz w:val="20"/>
          <w:szCs w:val="20"/>
        </w:rPr>
        <w:t>d</w:t>
      </w:r>
      <w:r w:rsidRPr="00BF6BB6">
        <w:rPr>
          <w:sz w:val="20"/>
          <w:szCs w:val="20"/>
        </w:rPr>
        <w:t xml:space="preserve">=3 o </w:t>
      </w:r>
      <w:r w:rsidRPr="00BF6BB6">
        <w:rPr>
          <w:i/>
          <w:iCs/>
          <w:sz w:val="20"/>
          <w:szCs w:val="20"/>
        </w:rPr>
        <w:t>n</w:t>
      </w:r>
      <w:r w:rsidRPr="00BF6BB6">
        <w:rPr>
          <w:sz w:val="20"/>
          <w:szCs w:val="20"/>
        </w:rPr>
        <w:t xml:space="preserve">=8 wierzchołkach. </w:t>
      </w:r>
    </w:p>
    <w:p w:rsidR="00114B0C" w:rsidRPr="00BF6BB6" w:rsidRDefault="00114B0C" w:rsidP="009670C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BF6BB6">
        <w:rPr>
          <w:sz w:val="20"/>
          <w:szCs w:val="20"/>
        </w:rPr>
        <w:t>Jaka jest największa osiągana wartość spójności krawędziowej λ i spójności wierzchołkowej κ?</w:t>
      </w:r>
    </w:p>
    <w:p w:rsidR="00114B0C" w:rsidRPr="00BF6BB6" w:rsidRDefault="00114B0C" w:rsidP="009670C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BF6BB6">
        <w:rPr>
          <w:sz w:val="20"/>
          <w:szCs w:val="20"/>
        </w:rPr>
        <w:t>Podać przykład grafu w którym λ i κ osiągają wartości maksymalne oraz grafu takiego, w którym nie jest osiągana żadna z tych wartości.</w:t>
      </w:r>
    </w:p>
    <w:p w:rsidR="00114B0C" w:rsidRPr="00BF6BB6" w:rsidRDefault="00114B0C" w:rsidP="00BF6BB6">
      <w:pPr>
        <w:spacing w:after="0"/>
        <w:jc w:val="both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>Zad.2 (5 pkt)</w:t>
      </w:r>
      <w:r w:rsidRPr="00BF6BB6">
        <w:rPr>
          <w:sz w:val="20"/>
          <w:szCs w:val="20"/>
        </w:rPr>
        <w:t xml:space="preserve"> Na rysunku pokazana jest sieć przepływowa  o zadanych przepływach krawędziowych. </w:t>
      </w:r>
    </w:p>
    <w:p w:rsidR="00114B0C" w:rsidRPr="00BF6BB6" w:rsidRDefault="00114B0C" w:rsidP="009670C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BF6BB6">
        <w:rPr>
          <w:sz w:val="20"/>
          <w:szCs w:val="20"/>
        </w:rPr>
        <w:t xml:space="preserve">Obliczyć pojemności wszystkich przekrojów (wyniki umieścić w tabeli wg podanego wzoru). </w:t>
      </w:r>
    </w:p>
    <w:p w:rsidR="00114B0C" w:rsidRPr="00BF6BB6" w:rsidRDefault="00114B0C" w:rsidP="009670C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BF6BB6">
        <w:rPr>
          <w:sz w:val="20"/>
          <w:szCs w:val="20"/>
        </w:rPr>
        <w:t>Jaki przepływ maksymalny można zrealizować w tej sieci?</w:t>
      </w:r>
    </w:p>
    <w:p w:rsidR="00114B0C" w:rsidRPr="00BF6BB6" w:rsidRDefault="00114B0C" w:rsidP="009670C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BF6BB6">
        <w:rPr>
          <w:sz w:val="20"/>
          <w:szCs w:val="20"/>
        </w:rPr>
        <w:t>O ile należałoby zwiększyć pojemność krawędzi o minimalnym przepływie należącej do minimalnego przekroju, aby przepływ w sieci wzrósł o 10%.</w:t>
      </w:r>
    </w:p>
    <w:p w:rsidR="00114B0C" w:rsidRDefault="00114B0C" w:rsidP="00FC7C40">
      <w:pPr>
        <w:jc w:val="both"/>
      </w:pPr>
      <w:r w:rsidRPr="00E92A23">
        <w:rPr>
          <w:noProof/>
          <w:lang w:eastAsia="pl-PL"/>
        </w:rPr>
        <w:pict>
          <v:shape id="_x0000_i1028" type="#_x0000_t75" style="width:222.75pt;height:130.5pt;visibility:visible">
            <v:imagedata r:id="rId10" o:title="" cropbottom="-176f" cropright="-775f"/>
            <o:lock v:ext="edit" aspectratio="f"/>
          </v:shape>
        </w:pict>
      </w:r>
    </w:p>
    <w:p w:rsidR="00114B0C" w:rsidRPr="00BF6BB6" w:rsidRDefault="00114B0C" w:rsidP="003B2B5D">
      <w:pPr>
        <w:ind w:right="-288"/>
        <w:jc w:val="both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 xml:space="preserve">Zad.3 (5 pkt) </w:t>
      </w:r>
      <w:r w:rsidRPr="00BF6BB6">
        <w:rPr>
          <w:sz w:val="20"/>
          <w:szCs w:val="20"/>
        </w:rPr>
        <w:t>Dany jest graf zupełny o 99 wierzchołkach. Jaka jest liczność minimalnego pokrycia krawędziowego oraz wierzchołkowego w tym grafie ?  Odpowiedź uzasadnić.</w:t>
      </w:r>
    </w:p>
    <w:p w:rsidR="00114B0C" w:rsidRPr="00E777E3" w:rsidRDefault="00114B0C" w:rsidP="00107078">
      <w:pPr>
        <w:spacing w:after="120"/>
        <w:rPr>
          <w:b/>
          <w:bCs/>
          <w:sz w:val="16"/>
          <w:szCs w:val="16"/>
        </w:rPr>
      </w:pPr>
    </w:p>
    <w:p w:rsidR="00114B0C" w:rsidRPr="00107078" w:rsidRDefault="00114B0C" w:rsidP="00107078">
      <w:pPr>
        <w:spacing w:after="120"/>
        <w:rPr>
          <w:b/>
          <w:bCs/>
          <w:sz w:val="24"/>
          <w:szCs w:val="24"/>
        </w:rPr>
      </w:pPr>
      <w:r w:rsidRPr="00107078">
        <w:rPr>
          <w:b/>
          <w:bCs/>
          <w:sz w:val="24"/>
          <w:szCs w:val="24"/>
        </w:rPr>
        <w:t>Kolokwium 2, 12.06.2010</w:t>
      </w:r>
    </w:p>
    <w:p w:rsidR="00114B0C" w:rsidRPr="00BF6BB6" w:rsidRDefault="00114B0C" w:rsidP="00BF6BB6">
      <w:pPr>
        <w:spacing w:after="0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>Zad.1 (5 pkt)</w:t>
      </w:r>
      <w:r w:rsidRPr="00BF6BB6">
        <w:rPr>
          <w:sz w:val="20"/>
          <w:szCs w:val="20"/>
        </w:rPr>
        <w:t xml:space="preserve"> Rozpatrzmy klasę grafów regularnych stopnia </w:t>
      </w:r>
      <w:r w:rsidRPr="00BF6BB6">
        <w:rPr>
          <w:i/>
          <w:iCs/>
          <w:sz w:val="20"/>
          <w:szCs w:val="20"/>
        </w:rPr>
        <w:t>d</w:t>
      </w:r>
      <w:r w:rsidRPr="00BF6BB6">
        <w:rPr>
          <w:sz w:val="20"/>
          <w:szCs w:val="20"/>
        </w:rPr>
        <w:t xml:space="preserve">=3 o </w:t>
      </w:r>
      <w:r w:rsidRPr="00BF6BB6">
        <w:rPr>
          <w:i/>
          <w:iCs/>
          <w:sz w:val="20"/>
          <w:szCs w:val="20"/>
        </w:rPr>
        <w:t>n</w:t>
      </w:r>
      <w:r w:rsidRPr="00BF6BB6">
        <w:rPr>
          <w:sz w:val="20"/>
          <w:szCs w:val="20"/>
        </w:rPr>
        <w:t xml:space="preserve">=8 wierzchołkach. </w:t>
      </w:r>
    </w:p>
    <w:p w:rsidR="00114B0C" w:rsidRDefault="00114B0C" w:rsidP="005733C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733C7">
        <w:rPr>
          <w:sz w:val="20"/>
          <w:szCs w:val="20"/>
        </w:rPr>
        <w:t>Jaka jest największa osiągana wartość spójności krawędziowej λ i spójności wierzchołkowej κ?</w:t>
      </w:r>
    </w:p>
    <w:p w:rsidR="00114B0C" w:rsidRPr="005733C7" w:rsidRDefault="00114B0C" w:rsidP="005733C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733C7">
        <w:rPr>
          <w:sz w:val="20"/>
          <w:szCs w:val="20"/>
        </w:rPr>
        <w:t>Podać przykład grafu w którym λ i κ osiągają wartości maksymalne oraz grafu takiego, w którym nie jest osiągana żadna z tych wartości.</w:t>
      </w:r>
    </w:p>
    <w:p w:rsidR="00114B0C" w:rsidRPr="00BF6BB6" w:rsidRDefault="00114B0C" w:rsidP="00BF6BB6">
      <w:pPr>
        <w:spacing w:after="0"/>
        <w:jc w:val="both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>Zad.2 (5 pkt)</w:t>
      </w:r>
      <w:r w:rsidRPr="00BF6BB6">
        <w:rPr>
          <w:sz w:val="20"/>
          <w:szCs w:val="20"/>
        </w:rPr>
        <w:t xml:space="preserve"> Na rysunku pokazana jest sieć przepływowa  o zadanych przepływach krawędziowych. </w:t>
      </w:r>
    </w:p>
    <w:p w:rsidR="00114B0C" w:rsidRDefault="00114B0C" w:rsidP="00E777E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777E3">
        <w:rPr>
          <w:sz w:val="20"/>
          <w:szCs w:val="20"/>
        </w:rPr>
        <w:t xml:space="preserve">Obliczyć pojemności wszystkich przekrojów (wyniki umieścić w tabeli wg podanego wzoru). </w:t>
      </w:r>
    </w:p>
    <w:p w:rsidR="00114B0C" w:rsidRDefault="00114B0C" w:rsidP="00E777E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777E3">
        <w:rPr>
          <w:sz w:val="20"/>
          <w:szCs w:val="20"/>
        </w:rPr>
        <w:t>Jaki przepływ maksymalny można zrealizować w tej sieci?</w:t>
      </w:r>
    </w:p>
    <w:p w:rsidR="00114B0C" w:rsidRPr="00E777E3" w:rsidRDefault="00114B0C" w:rsidP="00E777E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777E3">
        <w:rPr>
          <w:sz w:val="20"/>
          <w:szCs w:val="20"/>
        </w:rPr>
        <w:t>O ile należałoby zwiększyć pojemność krawędzi o minimalnym przepływie należącej do minimalnego przekroju, aby przepływ w sieci wzrósł o 10%.</w:t>
      </w:r>
    </w:p>
    <w:p w:rsidR="00114B0C" w:rsidRDefault="00114B0C" w:rsidP="00107078">
      <w:pPr>
        <w:jc w:val="both"/>
      </w:pPr>
      <w:r w:rsidRPr="00E92A23">
        <w:rPr>
          <w:noProof/>
          <w:lang w:eastAsia="pl-PL"/>
        </w:rPr>
        <w:pict>
          <v:shape id="_x0000_i1029" type="#_x0000_t75" style="width:224.25pt;height:129.75pt;visibility:visible">
            <v:imagedata r:id="rId11" o:title="" cropbottom="-348f" cropright="-1109f"/>
            <o:lock v:ext="edit" aspectratio="f"/>
          </v:shape>
        </w:pict>
      </w:r>
    </w:p>
    <w:p w:rsidR="00114B0C" w:rsidRPr="00E777E3" w:rsidRDefault="00114B0C" w:rsidP="00E777E3">
      <w:pPr>
        <w:ind w:right="-288"/>
        <w:jc w:val="both"/>
        <w:rPr>
          <w:sz w:val="20"/>
          <w:szCs w:val="20"/>
        </w:rPr>
      </w:pPr>
      <w:r w:rsidRPr="00BF6BB6">
        <w:rPr>
          <w:b/>
          <w:bCs/>
          <w:sz w:val="20"/>
          <w:szCs w:val="20"/>
        </w:rPr>
        <w:t xml:space="preserve">Zad.3 (5 pkt) </w:t>
      </w:r>
      <w:r w:rsidRPr="00BF6BB6">
        <w:rPr>
          <w:sz w:val="20"/>
          <w:szCs w:val="20"/>
        </w:rPr>
        <w:t>Dany jest graf zupełny o 99 wierzchołkach. Jaka jest liczność minimalnego pokrycia krawędziowego oraz wierzchołkowego w tym grafie ?  Odpowiedź uzasadnić.</w:t>
      </w:r>
    </w:p>
    <w:sectPr w:rsidR="00114B0C" w:rsidRPr="00E777E3" w:rsidSect="007E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2B1"/>
    <w:multiLevelType w:val="hybridMultilevel"/>
    <w:tmpl w:val="BCD4BAB2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A16F9"/>
    <w:multiLevelType w:val="hybridMultilevel"/>
    <w:tmpl w:val="29F87058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2726A"/>
    <w:multiLevelType w:val="hybridMultilevel"/>
    <w:tmpl w:val="09CA09A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4D0702"/>
    <w:multiLevelType w:val="hybridMultilevel"/>
    <w:tmpl w:val="EBE2DEDC"/>
    <w:lvl w:ilvl="0" w:tplc="3D5C6E8E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3C11097"/>
    <w:multiLevelType w:val="hybridMultilevel"/>
    <w:tmpl w:val="59D46D36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02B7E"/>
    <w:multiLevelType w:val="hybridMultilevel"/>
    <w:tmpl w:val="386A9F6C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F9517D"/>
    <w:multiLevelType w:val="hybridMultilevel"/>
    <w:tmpl w:val="C1C4372C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8B6745"/>
    <w:multiLevelType w:val="hybridMultilevel"/>
    <w:tmpl w:val="37FC20EA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ED2"/>
    <w:rsid w:val="000507C0"/>
    <w:rsid w:val="000F374B"/>
    <w:rsid w:val="00107078"/>
    <w:rsid w:val="00114B0C"/>
    <w:rsid w:val="00152995"/>
    <w:rsid w:val="00154E2A"/>
    <w:rsid w:val="001A6B0A"/>
    <w:rsid w:val="001A7D40"/>
    <w:rsid w:val="001C49B4"/>
    <w:rsid w:val="001E0DCB"/>
    <w:rsid w:val="00201AA1"/>
    <w:rsid w:val="00226033"/>
    <w:rsid w:val="002D3A0F"/>
    <w:rsid w:val="0031253B"/>
    <w:rsid w:val="00362E59"/>
    <w:rsid w:val="00363AEF"/>
    <w:rsid w:val="003B2B5D"/>
    <w:rsid w:val="003E2925"/>
    <w:rsid w:val="00406AE9"/>
    <w:rsid w:val="004D045C"/>
    <w:rsid w:val="004E062F"/>
    <w:rsid w:val="004F5A46"/>
    <w:rsid w:val="005733C7"/>
    <w:rsid w:val="005841F3"/>
    <w:rsid w:val="00587A94"/>
    <w:rsid w:val="00655649"/>
    <w:rsid w:val="0065571E"/>
    <w:rsid w:val="00766E70"/>
    <w:rsid w:val="007C657D"/>
    <w:rsid w:val="007E6AB3"/>
    <w:rsid w:val="008123D7"/>
    <w:rsid w:val="008A6DA1"/>
    <w:rsid w:val="009670C4"/>
    <w:rsid w:val="009C701F"/>
    <w:rsid w:val="00A81AAA"/>
    <w:rsid w:val="00AB6C49"/>
    <w:rsid w:val="00BB4758"/>
    <w:rsid w:val="00BD17FC"/>
    <w:rsid w:val="00BF6BB6"/>
    <w:rsid w:val="00D2079C"/>
    <w:rsid w:val="00D7044A"/>
    <w:rsid w:val="00D83200"/>
    <w:rsid w:val="00D96ED5"/>
    <w:rsid w:val="00DE6508"/>
    <w:rsid w:val="00E11D4D"/>
    <w:rsid w:val="00E56C8F"/>
    <w:rsid w:val="00E777E3"/>
    <w:rsid w:val="00E92A23"/>
    <w:rsid w:val="00EF6579"/>
    <w:rsid w:val="00FC7C40"/>
    <w:rsid w:val="00FF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B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F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37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F374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253B"/>
    <w:rPr>
      <w:color w:val="808080"/>
    </w:rPr>
  </w:style>
  <w:style w:type="paragraph" w:styleId="ListParagraph">
    <w:name w:val="List Paragraph"/>
    <w:basedOn w:val="Normal"/>
    <w:uiPriority w:val="99"/>
    <w:qFormat/>
    <w:rsid w:val="0065564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613</Words>
  <Characters>3682</Characters>
  <Application>Microsoft Office Outlook</Application>
  <DocSecurity>0</DocSecurity>
  <Lines>0</Lines>
  <Paragraphs>0</Paragraphs>
  <ScaleCrop>false</ScaleCrop>
  <Company>IR PW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Kolokwium 2, 12</dc:title>
  <dc:subject/>
  <dc:creator>Jwojc</dc:creator>
  <cp:keywords/>
  <dc:description/>
  <cp:lastModifiedBy>Jacek Wojciechowski</cp:lastModifiedBy>
  <cp:revision>2</cp:revision>
  <dcterms:created xsi:type="dcterms:W3CDTF">2010-06-11T13:24:00Z</dcterms:created>
  <dcterms:modified xsi:type="dcterms:W3CDTF">2010-06-11T13:24:00Z</dcterms:modified>
</cp:coreProperties>
</file>